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22F76" w14:textId="1F20A3E4" w:rsidR="00CD3185" w:rsidRPr="00CD3185" w:rsidRDefault="00CD3185" w:rsidP="00CD3185">
      <w:pPr>
        <w:pStyle w:val="Heading1"/>
      </w:pPr>
      <w:r>
        <w:t xml:space="preserve">CAB202 </w:t>
      </w:r>
      <w:r w:rsidR="005866E0">
        <w:t>Week 6,7,8,9,10,11,12</w:t>
      </w:r>
    </w:p>
    <w:p w14:paraId="3FB6718A" w14:textId="61C8A8E3" w:rsidR="00DE2A2A" w:rsidRPr="005866E0" w:rsidRDefault="005035F8" w:rsidP="005866E0">
      <w:pPr>
        <w:pStyle w:val="ListBullet"/>
        <w:numPr>
          <w:ilvl w:val="0"/>
          <w:numId w:val="0"/>
        </w:numPr>
        <w:rPr>
          <w:b/>
          <w:bCs/>
          <w:u w:val="single"/>
        </w:rPr>
      </w:pPr>
      <w:r w:rsidRPr="005866E0">
        <w:rPr>
          <w:b/>
          <w:bCs/>
          <w:u w:val="single"/>
        </w:rPr>
        <w:t>Week 6 Notes</w:t>
      </w:r>
    </w:p>
    <w:p w14:paraId="151A10B8" w14:textId="77777777" w:rsidR="005035F8" w:rsidRPr="007F2620" w:rsidRDefault="005035F8" w:rsidP="005035F8">
      <w:pPr>
        <w:pStyle w:val="ListBullet"/>
        <w:rPr>
          <w:color w:val="00B0F0"/>
        </w:rPr>
      </w:pPr>
      <w:r w:rsidRPr="007F2620">
        <w:rPr>
          <w:color w:val="00B0F0"/>
        </w:rPr>
        <w:t>*Decimal Representation of Numeric Data*</w:t>
      </w:r>
    </w:p>
    <w:p w14:paraId="2400259B" w14:textId="77777777" w:rsidR="005035F8" w:rsidRDefault="005035F8" w:rsidP="009F576C">
      <w:pPr>
        <w:pStyle w:val="ListBullet"/>
        <w:numPr>
          <w:ilvl w:val="0"/>
          <w:numId w:val="0"/>
        </w:numPr>
        <w:ind w:left="432"/>
      </w:pPr>
    </w:p>
    <w:p w14:paraId="6798E851" w14:textId="3EC51718" w:rsidR="00DE2A2A" w:rsidRDefault="005035F8" w:rsidP="00DE2A2A">
      <w:pPr>
        <w:pStyle w:val="ListBullet"/>
      </w:pPr>
      <w:r>
        <w:t xml:space="preserve">Due to only being able to use four digits the carry </w:t>
      </w:r>
      <w:r w:rsidR="009F576C">
        <w:t>hasn’t</w:t>
      </w:r>
      <w:r>
        <w:t xml:space="preserve"> been stored anywhere. This is overflow.</w:t>
      </w:r>
    </w:p>
    <w:p w14:paraId="4BAAFEF4" w14:textId="77777777" w:rsidR="005035F8" w:rsidRDefault="005035F8" w:rsidP="005035F8">
      <w:pPr>
        <w:pStyle w:val="ListBullet"/>
      </w:pPr>
      <w:r>
        <w:t>Can happen during calculations.</w:t>
      </w:r>
    </w:p>
    <w:p w14:paraId="78CD24EA" w14:textId="30B9DB59" w:rsidR="005035F8" w:rsidRDefault="005035F8" w:rsidP="009F576C">
      <w:pPr>
        <w:pStyle w:val="ListBullet"/>
      </w:pPr>
      <w:r>
        <w:t>Programmer must take measurements to ensure it does not happen</w:t>
      </w:r>
    </w:p>
    <w:p w14:paraId="710E27E8" w14:textId="77777777" w:rsidR="005035F8" w:rsidRDefault="005035F8" w:rsidP="005035F8">
      <w:pPr>
        <w:pStyle w:val="ListBullet"/>
      </w:pPr>
      <w:r>
        <w:t>in base 10 we use something called base compliment</w:t>
      </w:r>
    </w:p>
    <w:p w14:paraId="471DD5B5" w14:textId="13538E8A" w:rsidR="005035F8" w:rsidRDefault="005035F8" w:rsidP="005035F8">
      <w:pPr>
        <w:pStyle w:val="ListBullet"/>
        <w:numPr>
          <w:ilvl w:val="0"/>
          <w:numId w:val="0"/>
        </w:numPr>
        <w:ind w:left="432"/>
      </w:pPr>
    </w:p>
    <w:p w14:paraId="5E9C6648" w14:textId="77777777" w:rsidR="005035F8" w:rsidRDefault="005035F8" w:rsidP="005035F8">
      <w:pPr>
        <w:pStyle w:val="ListBullet"/>
      </w:pPr>
      <w:r>
        <w:t>9's compliment</w:t>
      </w:r>
    </w:p>
    <w:p w14:paraId="310CB6B8" w14:textId="6EBB55BA" w:rsidR="005035F8" w:rsidRDefault="005035F8" w:rsidP="005035F8">
      <w:pPr>
        <w:pStyle w:val="ListBullet"/>
      </w:pPr>
      <w:r>
        <w:t>1)</w:t>
      </w:r>
      <w:r w:rsidR="009F576C">
        <w:t>Subtract</w:t>
      </w:r>
      <w:r>
        <w:t xml:space="preserve"> each digit from 9.</w:t>
      </w:r>
    </w:p>
    <w:p w14:paraId="4FCA6D29" w14:textId="77777777" w:rsidR="005035F8" w:rsidRDefault="005035F8" w:rsidP="005035F8">
      <w:pPr>
        <w:pStyle w:val="ListBullet"/>
      </w:pPr>
      <w:r>
        <w:t xml:space="preserve">2)Add 1 to the resulting </w:t>
      </w:r>
      <w:proofErr w:type="gramStart"/>
      <w:r>
        <w:t>4 digit</w:t>
      </w:r>
      <w:proofErr w:type="gramEnd"/>
      <w:r>
        <w:t xml:space="preserve"> number</w:t>
      </w:r>
    </w:p>
    <w:p w14:paraId="23CAA034" w14:textId="2A13B7FB" w:rsidR="005035F8" w:rsidRDefault="005035F8" w:rsidP="005035F8">
      <w:pPr>
        <w:pStyle w:val="ListBullet"/>
      </w:pPr>
      <w:r>
        <w:t>to verify   A+ (-A) = 0</w:t>
      </w:r>
    </w:p>
    <w:p w14:paraId="5185DDDE" w14:textId="433A6B03" w:rsidR="00DE2A2A" w:rsidRDefault="00DE2A2A" w:rsidP="005035F8">
      <w:pPr>
        <w:pStyle w:val="ListBullet"/>
      </w:pPr>
      <w:r>
        <w:t>A&gt;&gt;1234 &gt;&gt; 8765 &gt;&gt; +0001 &gt;&gt; 8766 &gt;&gt; -A</w:t>
      </w:r>
    </w:p>
    <w:p w14:paraId="2F70AA5B" w14:textId="77777777" w:rsidR="005035F8" w:rsidRDefault="005035F8" w:rsidP="005035F8">
      <w:pPr>
        <w:pStyle w:val="ListBullet"/>
        <w:numPr>
          <w:ilvl w:val="0"/>
          <w:numId w:val="0"/>
        </w:numPr>
        <w:ind w:left="432"/>
      </w:pPr>
    </w:p>
    <w:p w14:paraId="10443922" w14:textId="77777777" w:rsidR="005035F8" w:rsidRDefault="005035F8" w:rsidP="005035F8">
      <w:pPr>
        <w:pStyle w:val="ListBullet"/>
      </w:pPr>
      <w:r>
        <w:t>Multiplication by power of 10</w:t>
      </w:r>
    </w:p>
    <w:p w14:paraId="24507930" w14:textId="77777777" w:rsidR="005035F8" w:rsidRDefault="005035F8" w:rsidP="005035F8">
      <w:pPr>
        <w:pStyle w:val="ListBullet"/>
      </w:pPr>
      <w:r>
        <w:t>A = 0035, 10xA = 0350</w:t>
      </w:r>
    </w:p>
    <w:p w14:paraId="3E45E3E1" w14:textId="77777777" w:rsidR="005035F8" w:rsidRDefault="005035F8" w:rsidP="005035F8">
      <w:pPr>
        <w:pStyle w:val="ListBullet"/>
        <w:numPr>
          <w:ilvl w:val="0"/>
          <w:numId w:val="0"/>
        </w:numPr>
      </w:pPr>
      <w:r>
        <w:t xml:space="preserve">          100xA= 3500</w:t>
      </w:r>
    </w:p>
    <w:p w14:paraId="1A44067B" w14:textId="14C6DB37" w:rsidR="005035F8" w:rsidRDefault="005035F8" w:rsidP="005035F8">
      <w:pPr>
        <w:pStyle w:val="ListBullet"/>
        <w:numPr>
          <w:ilvl w:val="0"/>
          <w:numId w:val="0"/>
        </w:numPr>
        <w:ind w:left="432" w:hanging="432"/>
      </w:pPr>
      <w:r>
        <w:t xml:space="preserve">          1000xA= 5000</w:t>
      </w:r>
    </w:p>
    <w:p w14:paraId="3EB96B0F" w14:textId="63B9E981" w:rsidR="005035F8" w:rsidRDefault="005035F8" w:rsidP="005035F8">
      <w:pPr>
        <w:pStyle w:val="ListBullet"/>
      </w:pPr>
      <w:r>
        <w:t>Left shift</w:t>
      </w:r>
      <w:r w:rsidR="00DE2A2A">
        <w:t xml:space="preserve"> &gt;&gt; Multiplying by </w:t>
      </w:r>
      <w:proofErr w:type="gramStart"/>
      <w:r w:rsidR="00DE2A2A">
        <w:t>10  OR</w:t>
      </w:r>
      <w:proofErr w:type="gramEnd"/>
      <w:r w:rsidR="00DE2A2A">
        <w:t xml:space="preserve"> (0001 becomes 0010 )</w:t>
      </w:r>
    </w:p>
    <w:p w14:paraId="6A4CF823" w14:textId="77777777" w:rsidR="005035F8" w:rsidRDefault="005035F8" w:rsidP="005035F8">
      <w:pPr>
        <w:pStyle w:val="ListBullet"/>
        <w:numPr>
          <w:ilvl w:val="0"/>
          <w:numId w:val="0"/>
        </w:numPr>
        <w:ind w:left="432"/>
      </w:pPr>
    </w:p>
    <w:p w14:paraId="25D840D1" w14:textId="77777777" w:rsidR="005035F8" w:rsidRDefault="005035F8" w:rsidP="005035F8">
      <w:pPr>
        <w:pStyle w:val="ListBullet"/>
      </w:pPr>
      <w:r>
        <w:t>Division by power of 10</w:t>
      </w:r>
    </w:p>
    <w:p w14:paraId="743B4D31" w14:textId="77777777" w:rsidR="005035F8" w:rsidRDefault="005035F8" w:rsidP="005035F8">
      <w:pPr>
        <w:pStyle w:val="ListBullet"/>
      </w:pPr>
      <w:r>
        <w:t>A= 1234</w:t>
      </w:r>
    </w:p>
    <w:p w14:paraId="220D44A4" w14:textId="77777777" w:rsidR="005035F8" w:rsidRDefault="005035F8" w:rsidP="005035F8">
      <w:pPr>
        <w:pStyle w:val="ListBullet"/>
      </w:pPr>
      <w:r>
        <w:t>A</w:t>
      </w:r>
      <w:proofErr w:type="gramStart"/>
      <w:r>
        <w:t>/(</w:t>
      </w:r>
      <w:proofErr w:type="gramEnd"/>
      <w:r>
        <w:t>10^0)= A/1   = 1234</w:t>
      </w:r>
    </w:p>
    <w:p w14:paraId="720F1A85" w14:textId="77777777" w:rsidR="005035F8" w:rsidRDefault="005035F8" w:rsidP="005035F8">
      <w:pPr>
        <w:pStyle w:val="ListBullet"/>
      </w:pPr>
      <w:r>
        <w:lastRenderedPageBreak/>
        <w:t>A</w:t>
      </w:r>
      <w:proofErr w:type="gramStart"/>
      <w:r>
        <w:t>/(</w:t>
      </w:r>
      <w:proofErr w:type="gramEnd"/>
      <w:r>
        <w:t>10^1)= A/10  = 0123</w:t>
      </w:r>
    </w:p>
    <w:p w14:paraId="48796371" w14:textId="77777777" w:rsidR="005035F8" w:rsidRDefault="005035F8" w:rsidP="005035F8">
      <w:pPr>
        <w:pStyle w:val="ListBullet"/>
      </w:pPr>
      <w:r>
        <w:t>A</w:t>
      </w:r>
      <w:proofErr w:type="gramStart"/>
      <w:r>
        <w:t>/(</w:t>
      </w:r>
      <w:proofErr w:type="gramEnd"/>
      <w:r>
        <w:t>10^1)= A/100 = 0012</w:t>
      </w:r>
    </w:p>
    <w:p w14:paraId="73E8BB17" w14:textId="77777777" w:rsidR="005035F8" w:rsidRDefault="005035F8" w:rsidP="005035F8">
      <w:pPr>
        <w:pStyle w:val="ListBullet"/>
      </w:pPr>
      <w:r>
        <w:t>Right shift.</w:t>
      </w:r>
    </w:p>
    <w:p w14:paraId="425E67C7" w14:textId="77777777" w:rsidR="005035F8" w:rsidRDefault="005035F8" w:rsidP="005035F8">
      <w:pPr>
        <w:pStyle w:val="ListBullet"/>
        <w:numPr>
          <w:ilvl w:val="0"/>
          <w:numId w:val="0"/>
        </w:numPr>
        <w:ind w:left="432"/>
      </w:pPr>
    </w:p>
    <w:p w14:paraId="3AC0120A" w14:textId="77777777" w:rsidR="005035F8" w:rsidRDefault="005035F8" w:rsidP="005035F8">
      <w:pPr>
        <w:pStyle w:val="ListBullet"/>
        <w:numPr>
          <w:ilvl w:val="0"/>
          <w:numId w:val="0"/>
        </w:numPr>
        <w:ind w:left="432"/>
      </w:pPr>
    </w:p>
    <w:p w14:paraId="7580CDD1" w14:textId="77777777" w:rsidR="005035F8" w:rsidRPr="007F2620" w:rsidRDefault="005035F8" w:rsidP="005035F8">
      <w:pPr>
        <w:pStyle w:val="ListBullet"/>
        <w:rPr>
          <w:color w:val="00B0F0"/>
        </w:rPr>
      </w:pPr>
      <w:r w:rsidRPr="007F2620">
        <w:rPr>
          <w:color w:val="00B0F0"/>
        </w:rPr>
        <w:t>*Binary Representation of Numerical Data*</w:t>
      </w:r>
    </w:p>
    <w:p w14:paraId="6964B000" w14:textId="77777777" w:rsidR="005035F8" w:rsidRDefault="005035F8" w:rsidP="005035F8">
      <w:pPr>
        <w:pStyle w:val="ListBullet"/>
        <w:numPr>
          <w:ilvl w:val="0"/>
          <w:numId w:val="0"/>
        </w:numPr>
        <w:ind w:left="432"/>
      </w:pPr>
    </w:p>
    <w:p w14:paraId="56C0F18D" w14:textId="77777777" w:rsidR="005035F8" w:rsidRDefault="005035F8" w:rsidP="005035F8">
      <w:pPr>
        <w:pStyle w:val="ListBullet"/>
      </w:pPr>
      <w:r>
        <w:t xml:space="preserve">    4-digit decimal               8-bit Binary</w:t>
      </w:r>
    </w:p>
    <w:p w14:paraId="42FF8A3C" w14:textId="77777777" w:rsidR="005035F8" w:rsidRDefault="005035F8" w:rsidP="005035F8">
      <w:pPr>
        <w:pStyle w:val="ListBullet"/>
      </w:pPr>
      <w:r>
        <w:t>Min|</w:t>
      </w:r>
      <w:proofErr w:type="gramStart"/>
      <w:r>
        <w:t>0  base</w:t>
      </w:r>
      <w:proofErr w:type="gramEnd"/>
      <w:r>
        <w:t>2                      0 base2</w:t>
      </w:r>
    </w:p>
    <w:p w14:paraId="6066FBBB" w14:textId="78AB79B0" w:rsidR="005035F8" w:rsidRDefault="005035F8" w:rsidP="005035F8">
      <w:pPr>
        <w:pStyle w:val="ListBullet"/>
      </w:pPr>
      <w:r>
        <w:t>Max| 9999                         11111111</w:t>
      </w:r>
    </w:p>
    <w:p w14:paraId="65683EA9" w14:textId="77777777" w:rsidR="006B476C" w:rsidRDefault="006B476C" w:rsidP="006B476C">
      <w:pPr>
        <w:pStyle w:val="ListBullet"/>
        <w:numPr>
          <w:ilvl w:val="0"/>
          <w:numId w:val="0"/>
        </w:numPr>
        <w:ind w:left="432" w:hanging="432"/>
      </w:pPr>
    </w:p>
    <w:p w14:paraId="69D43043" w14:textId="52AAA7AE" w:rsidR="005035F8" w:rsidRDefault="006B476C" w:rsidP="005035F8">
      <w:pPr>
        <w:pStyle w:val="ListBullet"/>
        <w:numPr>
          <w:ilvl w:val="0"/>
          <w:numId w:val="0"/>
        </w:numPr>
        <w:ind w:left="432"/>
      </w:pPr>
      <w:r>
        <w:t>BIT &gt;&gt; Binary digit</w:t>
      </w:r>
    </w:p>
    <w:p w14:paraId="0C4C79CC" w14:textId="77777777" w:rsidR="005035F8" w:rsidRDefault="005035F8" w:rsidP="005035F8">
      <w:pPr>
        <w:pStyle w:val="ListBullet"/>
      </w:pPr>
      <w:r>
        <w:t>Know how to represent the decimal numbers in Binary</w:t>
      </w:r>
    </w:p>
    <w:p w14:paraId="6CE93975" w14:textId="65819402" w:rsidR="005035F8" w:rsidRDefault="006B476C" w:rsidP="005035F8">
      <w:pPr>
        <w:pStyle w:val="ListBullet"/>
        <w:numPr>
          <w:ilvl w:val="0"/>
          <w:numId w:val="0"/>
        </w:numPr>
        <w:ind w:left="432"/>
      </w:pPr>
      <w:r>
        <w:t>The value gets doubled every time the 1 gets let shifted</w:t>
      </w:r>
    </w:p>
    <w:p w14:paraId="37180C49" w14:textId="197D531E" w:rsidR="006B476C" w:rsidRDefault="006B476C" w:rsidP="005035F8">
      <w:pPr>
        <w:pStyle w:val="ListBullet"/>
        <w:numPr>
          <w:ilvl w:val="0"/>
          <w:numId w:val="0"/>
        </w:numPr>
        <w:ind w:left="432"/>
      </w:pPr>
    </w:p>
    <w:p w14:paraId="77EA6895" w14:textId="77EC47BF" w:rsidR="006B476C" w:rsidRDefault="006B476C" w:rsidP="005035F8">
      <w:pPr>
        <w:pStyle w:val="ListBullet"/>
        <w:numPr>
          <w:ilvl w:val="0"/>
          <w:numId w:val="0"/>
        </w:numPr>
        <w:ind w:left="432"/>
      </w:pPr>
      <w:r>
        <w:t>We use this because of binary</w:t>
      </w:r>
    </w:p>
    <w:p w14:paraId="4A4E401B" w14:textId="1C1A59B2" w:rsidR="005035F8" w:rsidRDefault="005035F8" w:rsidP="005035F8">
      <w:pPr>
        <w:pStyle w:val="ListBullet"/>
      </w:pPr>
      <w:r>
        <w:t>2's compliment: 1's comp</w:t>
      </w:r>
      <w:r w:rsidR="006B476C">
        <w:t>liment</w:t>
      </w:r>
      <w:r>
        <w:t xml:space="preserve"> + 1</w:t>
      </w:r>
    </w:p>
    <w:p w14:paraId="36FE165D" w14:textId="77777777" w:rsidR="005035F8" w:rsidRDefault="005035F8" w:rsidP="005035F8">
      <w:pPr>
        <w:pStyle w:val="ListBullet"/>
      </w:pPr>
      <w:r>
        <w:t>That is 1000 0000 - 0000 1100 = 1111 0011</w:t>
      </w:r>
    </w:p>
    <w:p w14:paraId="4CACBD5C" w14:textId="3E8959E1" w:rsidR="005035F8" w:rsidRDefault="005035F8" w:rsidP="005035F8">
      <w:pPr>
        <w:pStyle w:val="ListBullet"/>
      </w:pPr>
      <w:r>
        <w:t>then plus 0000 0001</w:t>
      </w:r>
    </w:p>
    <w:p w14:paraId="3649F15E" w14:textId="4DBD7AD0" w:rsidR="006B476C" w:rsidRDefault="006B476C" w:rsidP="006B476C">
      <w:pPr>
        <w:pStyle w:val="ListBullet"/>
        <w:numPr>
          <w:ilvl w:val="0"/>
          <w:numId w:val="0"/>
        </w:numPr>
        <w:ind w:left="432" w:hanging="432"/>
      </w:pPr>
    </w:p>
    <w:p w14:paraId="5970970B" w14:textId="77777777" w:rsidR="006B476C" w:rsidRDefault="006B476C" w:rsidP="006B476C">
      <w:pPr>
        <w:pStyle w:val="ListBullet"/>
        <w:numPr>
          <w:ilvl w:val="0"/>
          <w:numId w:val="0"/>
        </w:numPr>
        <w:ind w:left="432" w:hanging="432"/>
      </w:pPr>
      <w:r>
        <w:t xml:space="preserve">75(base10) – 12(base10) </w:t>
      </w:r>
    </w:p>
    <w:p w14:paraId="791D6B54" w14:textId="27682ECC" w:rsidR="006B476C" w:rsidRDefault="006B476C" w:rsidP="006B476C">
      <w:pPr>
        <w:pStyle w:val="ListBullet"/>
        <w:numPr>
          <w:ilvl w:val="0"/>
          <w:numId w:val="0"/>
        </w:numPr>
        <w:ind w:left="432" w:hanging="432"/>
      </w:pPr>
      <w:r>
        <w:t xml:space="preserve">      </w:t>
      </w:r>
      <w:r>
        <w:tab/>
      </w:r>
      <w:r>
        <w:tab/>
      </w:r>
      <w:r>
        <w:tab/>
      </w:r>
      <w:r>
        <w:tab/>
        <w:t xml:space="preserve">   75</w:t>
      </w:r>
      <w:r>
        <w:tab/>
        <w:t>= 64 + 11</w:t>
      </w:r>
    </w:p>
    <w:p w14:paraId="6B1C91E0" w14:textId="62D8089F" w:rsidR="006B476C" w:rsidRDefault="006B476C" w:rsidP="006B476C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>
        <w:tab/>
        <w:t xml:space="preserve">          </w:t>
      </w:r>
      <w:r>
        <w:tab/>
        <w:t>=64 + 8 + 2 + 1</w:t>
      </w:r>
    </w:p>
    <w:p w14:paraId="14CFA4AA" w14:textId="7CECCC9F" w:rsidR="006B476C" w:rsidRDefault="006B476C" w:rsidP="006B476C">
      <w:pPr>
        <w:pStyle w:val="ListBullet"/>
        <w:numPr>
          <w:ilvl w:val="0"/>
          <w:numId w:val="0"/>
        </w:numPr>
        <w:ind w:left="432" w:hanging="432"/>
      </w:pPr>
    </w:p>
    <w:p w14:paraId="2372D8D0" w14:textId="5685185D" w:rsidR="006B476C" w:rsidRDefault="006B476C" w:rsidP="006B476C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>
        <w:tab/>
        <w:t>12 = 00001100(base2)</w:t>
      </w:r>
    </w:p>
    <w:p w14:paraId="5C54F220" w14:textId="77777777" w:rsidR="005866E0" w:rsidRDefault="006B476C" w:rsidP="006B476C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>
        <w:tab/>
        <w:t>1s comp plus 1 = 11110011</w:t>
      </w:r>
      <w:r w:rsidR="005866E0">
        <w:t xml:space="preserve"> + 00000001 = 11110100 </w:t>
      </w:r>
    </w:p>
    <w:p w14:paraId="4B048AEA" w14:textId="41D98D37" w:rsidR="006B476C" w:rsidRDefault="005866E0" w:rsidP="006B476C">
      <w:pPr>
        <w:pStyle w:val="ListBullet"/>
        <w:numPr>
          <w:ilvl w:val="0"/>
          <w:numId w:val="0"/>
        </w:numPr>
        <w:ind w:left="432" w:hanging="432"/>
      </w:pPr>
      <w:r>
        <w:t>&gt;&gt;-12</w:t>
      </w:r>
    </w:p>
    <w:p w14:paraId="520B5DC8" w14:textId="38542128" w:rsidR="005866E0" w:rsidRDefault="005866E0" w:rsidP="006B476C">
      <w:pPr>
        <w:pStyle w:val="ListBullet"/>
        <w:numPr>
          <w:ilvl w:val="0"/>
          <w:numId w:val="0"/>
        </w:numPr>
        <w:ind w:left="432" w:hanging="432"/>
      </w:pPr>
    </w:p>
    <w:p w14:paraId="0E88D5F9" w14:textId="308979DD" w:rsidR="005866E0" w:rsidRDefault="005866E0" w:rsidP="006B476C">
      <w:pPr>
        <w:pStyle w:val="ListBullet"/>
        <w:numPr>
          <w:ilvl w:val="0"/>
          <w:numId w:val="0"/>
        </w:numPr>
        <w:ind w:left="432" w:hanging="432"/>
      </w:pPr>
      <w:r>
        <w:t xml:space="preserve">Binary of 75 + (-12) =&gt; 00111111(base2) </w:t>
      </w:r>
    </w:p>
    <w:p w14:paraId="07A59AD8" w14:textId="77777777" w:rsidR="005866E0" w:rsidRDefault="005866E0" w:rsidP="006B476C">
      <w:pPr>
        <w:pStyle w:val="ListBullet"/>
        <w:numPr>
          <w:ilvl w:val="0"/>
          <w:numId w:val="0"/>
        </w:numPr>
        <w:ind w:left="432" w:hanging="432"/>
      </w:pPr>
    </w:p>
    <w:p w14:paraId="7629C328" w14:textId="77777777" w:rsidR="006B476C" w:rsidRDefault="006B476C" w:rsidP="006B476C">
      <w:pPr>
        <w:pStyle w:val="ListBullet"/>
        <w:numPr>
          <w:ilvl w:val="0"/>
          <w:numId w:val="0"/>
        </w:numPr>
        <w:ind w:left="432" w:hanging="432"/>
      </w:pPr>
    </w:p>
    <w:p w14:paraId="19E94884" w14:textId="77777777" w:rsidR="005035F8" w:rsidRDefault="005035F8" w:rsidP="005035F8">
      <w:pPr>
        <w:pStyle w:val="ListBullet"/>
        <w:numPr>
          <w:ilvl w:val="0"/>
          <w:numId w:val="0"/>
        </w:numPr>
      </w:pPr>
    </w:p>
    <w:p w14:paraId="258FBE7B" w14:textId="77777777" w:rsidR="005035F8" w:rsidRDefault="005035F8" w:rsidP="005035F8">
      <w:pPr>
        <w:pStyle w:val="ListBullet"/>
      </w:pPr>
      <w:r>
        <w:t>Multiplication by power of 2</w:t>
      </w:r>
    </w:p>
    <w:p w14:paraId="168B35F3" w14:textId="77777777" w:rsidR="005035F8" w:rsidRDefault="005035F8" w:rsidP="005035F8">
      <w:pPr>
        <w:pStyle w:val="ListBullet"/>
      </w:pPr>
      <w:r>
        <w:t>7</w:t>
      </w:r>
      <w:proofErr w:type="gramStart"/>
      <w:r>
        <w:t>x(</w:t>
      </w:r>
      <w:proofErr w:type="gramEnd"/>
      <w:r>
        <w:t>2^0) = 111x 1 = 111</w:t>
      </w:r>
    </w:p>
    <w:p w14:paraId="62E9B1C8" w14:textId="6FFC8909" w:rsidR="005035F8" w:rsidRDefault="005035F8" w:rsidP="005035F8">
      <w:pPr>
        <w:pStyle w:val="ListBullet"/>
      </w:pPr>
      <w:r>
        <w:t>7</w:t>
      </w:r>
      <w:proofErr w:type="gramStart"/>
      <w:r>
        <w:t>x(</w:t>
      </w:r>
      <w:proofErr w:type="gramEnd"/>
      <w:r>
        <w:t xml:space="preserve">2^1) = 111x 2 = 1110 </w:t>
      </w:r>
      <w:proofErr w:type="spellStart"/>
      <w:r>
        <w:t>i.e</w:t>
      </w:r>
      <w:proofErr w:type="spellEnd"/>
      <w:r>
        <w:t xml:space="preserve"> 111 + 111 = 1110</w:t>
      </w:r>
    </w:p>
    <w:p w14:paraId="5FB6A84C" w14:textId="52BD051E" w:rsidR="005866E0" w:rsidRDefault="005866E0" w:rsidP="005866E0">
      <w:pPr>
        <w:pStyle w:val="ListBullet"/>
        <w:numPr>
          <w:ilvl w:val="0"/>
          <w:numId w:val="0"/>
        </w:numPr>
        <w:ind w:left="432"/>
      </w:pPr>
      <w:r w:rsidRPr="004703D4">
        <w:rPr>
          <w:color w:val="00B050"/>
        </w:rPr>
        <w:t>Left shift corresponds to multiplication of 2</w:t>
      </w:r>
    </w:p>
    <w:p w14:paraId="387A2C49" w14:textId="11E25C88" w:rsidR="007C4565" w:rsidRDefault="007C4565" w:rsidP="005866E0">
      <w:pPr>
        <w:pStyle w:val="ListBullet"/>
        <w:numPr>
          <w:ilvl w:val="0"/>
          <w:numId w:val="0"/>
        </w:numPr>
        <w:ind w:left="432"/>
      </w:pPr>
      <w:r>
        <w:t>(7&lt;&lt;0) == 0b00000111</w:t>
      </w:r>
    </w:p>
    <w:p w14:paraId="2822016A" w14:textId="66D8B570" w:rsidR="007C4565" w:rsidRDefault="007C4565" w:rsidP="005866E0">
      <w:pPr>
        <w:pStyle w:val="ListBullet"/>
        <w:numPr>
          <w:ilvl w:val="0"/>
          <w:numId w:val="0"/>
        </w:numPr>
        <w:ind w:left="432"/>
      </w:pPr>
      <w:r>
        <w:t>(7&lt;&lt;1) == 0b00001110</w:t>
      </w:r>
    </w:p>
    <w:p w14:paraId="758834B0" w14:textId="3D85E607" w:rsidR="007C4565" w:rsidRDefault="007C4565" w:rsidP="007C4565">
      <w:pPr>
        <w:pStyle w:val="ListBullet"/>
        <w:numPr>
          <w:ilvl w:val="0"/>
          <w:numId w:val="0"/>
        </w:numPr>
        <w:ind w:left="432"/>
      </w:pPr>
      <w:r>
        <w:t>(7&lt;&lt;</w:t>
      </w:r>
      <w:r>
        <w:t>2</w:t>
      </w:r>
      <w:r>
        <w:t>)</w:t>
      </w:r>
      <w:r>
        <w:t xml:space="preserve"> == 0b00011100</w:t>
      </w:r>
    </w:p>
    <w:p w14:paraId="4CDF5281" w14:textId="67AA4DFC" w:rsidR="007C4565" w:rsidRDefault="007C4565" w:rsidP="007C4565">
      <w:pPr>
        <w:pStyle w:val="ListBullet"/>
        <w:numPr>
          <w:ilvl w:val="0"/>
          <w:numId w:val="0"/>
        </w:numPr>
        <w:ind w:left="432"/>
      </w:pPr>
      <w:r>
        <w:t>(7&lt;&lt;</w:t>
      </w:r>
      <w:r>
        <w:t>3</w:t>
      </w:r>
      <w:r>
        <w:t>)</w:t>
      </w:r>
      <w:r>
        <w:t xml:space="preserve"> == 0b00111000</w:t>
      </w:r>
    </w:p>
    <w:p w14:paraId="01BBBA5D" w14:textId="71D3A1A4" w:rsidR="007C4565" w:rsidRDefault="007C4565" w:rsidP="007C4565">
      <w:pPr>
        <w:pStyle w:val="ListBullet"/>
        <w:numPr>
          <w:ilvl w:val="0"/>
          <w:numId w:val="0"/>
        </w:numPr>
        <w:ind w:left="432"/>
      </w:pPr>
      <w:r>
        <w:t>(7&lt;&lt;</w:t>
      </w:r>
      <w:r>
        <w:t>4</w:t>
      </w:r>
      <w:r>
        <w:t>)</w:t>
      </w:r>
      <w:r>
        <w:t xml:space="preserve"> == 0b01110000</w:t>
      </w:r>
    </w:p>
    <w:p w14:paraId="60C54B24" w14:textId="0BE08A5C" w:rsidR="004703D4" w:rsidRDefault="004703D4" w:rsidP="007C4565">
      <w:pPr>
        <w:pStyle w:val="ListBullet"/>
        <w:numPr>
          <w:ilvl w:val="0"/>
          <w:numId w:val="0"/>
        </w:numPr>
        <w:ind w:left="432"/>
      </w:pPr>
    </w:p>
    <w:p w14:paraId="40289C93" w14:textId="1136BC51" w:rsidR="004703D4" w:rsidRDefault="004703D4" w:rsidP="007C4565">
      <w:pPr>
        <w:pStyle w:val="ListBullet"/>
        <w:numPr>
          <w:ilvl w:val="0"/>
          <w:numId w:val="0"/>
        </w:numPr>
        <w:ind w:left="432"/>
      </w:pPr>
      <w:r>
        <w:t>((7&lt;&lt;3)&gt;&gt;0)</w:t>
      </w:r>
    </w:p>
    <w:p w14:paraId="788688C0" w14:textId="61BF2490" w:rsidR="004703D4" w:rsidRDefault="004703D4" w:rsidP="004703D4">
      <w:pPr>
        <w:pStyle w:val="ListBullet"/>
        <w:numPr>
          <w:ilvl w:val="0"/>
          <w:numId w:val="0"/>
        </w:numPr>
        <w:ind w:left="432"/>
      </w:pPr>
      <w:r>
        <w:t>(</w:t>
      </w:r>
      <w:r>
        <w:t>(</w:t>
      </w:r>
      <w:r>
        <w:t>7&lt;&lt;3)</w:t>
      </w:r>
      <w:r>
        <w:t>&gt;&gt;1)</w:t>
      </w:r>
    </w:p>
    <w:p w14:paraId="74721972" w14:textId="7C72F8C9" w:rsidR="004703D4" w:rsidRDefault="004703D4" w:rsidP="004703D4">
      <w:pPr>
        <w:pStyle w:val="ListBullet"/>
        <w:numPr>
          <w:ilvl w:val="0"/>
          <w:numId w:val="0"/>
        </w:numPr>
        <w:ind w:left="432"/>
      </w:pPr>
      <w:r>
        <w:t>(</w:t>
      </w:r>
      <w:r>
        <w:t>(</w:t>
      </w:r>
      <w:r>
        <w:t>7&lt;&lt;3)</w:t>
      </w:r>
      <w:r>
        <w:t>&gt;&gt;2)</w:t>
      </w:r>
    </w:p>
    <w:p w14:paraId="7BBA1AF9" w14:textId="2116A2DF" w:rsidR="004703D4" w:rsidRDefault="004703D4" w:rsidP="004703D4">
      <w:pPr>
        <w:pStyle w:val="ListBullet"/>
        <w:numPr>
          <w:ilvl w:val="0"/>
          <w:numId w:val="0"/>
        </w:numPr>
        <w:ind w:left="432"/>
      </w:pPr>
      <w:r>
        <w:t>(</w:t>
      </w:r>
      <w:r>
        <w:t>(</w:t>
      </w:r>
      <w:r>
        <w:t>7&lt;&lt;3)</w:t>
      </w:r>
      <w:r>
        <w:t>&gt;&gt;3)</w:t>
      </w:r>
    </w:p>
    <w:p w14:paraId="2DA9AE0E" w14:textId="09B35E54" w:rsidR="004703D4" w:rsidRDefault="004703D4" w:rsidP="004703D4">
      <w:pPr>
        <w:pStyle w:val="ListBullet"/>
        <w:numPr>
          <w:ilvl w:val="0"/>
          <w:numId w:val="0"/>
        </w:numPr>
        <w:ind w:left="432"/>
      </w:pPr>
      <w:r>
        <w:t>(</w:t>
      </w:r>
      <w:r>
        <w:t>(</w:t>
      </w:r>
      <w:r>
        <w:t>7&lt;&lt;3)</w:t>
      </w:r>
      <w:r>
        <w:t>&gt;&gt;4)</w:t>
      </w:r>
    </w:p>
    <w:p w14:paraId="41367A68" w14:textId="6202C2F8" w:rsidR="00806A89" w:rsidRDefault="00806A89" w:rsidP="004703D4">
      <w:pPr>
        <w:pStyle w:val="ListBullet"/>
        <w:numPr>
          <w:ilvl w:val="0"/>
          <w:numId w:val="0"/>
        </w:numPr>
        <w:ind w:left="432"/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280"/>
        <w:gridCol w:w="4305"/>
      </w:tblGrid>
      <w:tr w:rsidR="00806A89" w14:paraId="2CF3D9EF" w14:textId="77777777" w:rsidTr="00806A89">
        <w:tc>
          <w:tcPr>
            <w:tcW w:w="4508" w:type="dxa"/>
          </w:tcPr>
          <w:p w14:paraId="6E79A38D" w14:textId="157C730C" w:rsidR="00806A89" w:rsidRDefault="00806A89" w:rsidP="004703D4">
            <w:pPr>
              <w:pStyle w:val="ListBullet"/>
              <w:numPr>
                <w:ilvl w:val="0"/>
                <w:numId w:val="0"/>
              </w:numPr>
            </w:pPr>
            <w:r>
              <w:t>b</w:t>
            </w:r>
          </w:p>
        </w:tc>
        <w:tc>
          <w:tcPr>
            <w:tcW w:w="4509" w:type="dxa"/>
          </w:tcPr>
          <w:p w14:paraId="4B844910" w14:textId="5D05BEA5" w:rsidR="00806A89" w:rsidRDefault="00806A89" w:rsidP="004703D4">
            <w:pPr>
              <w:pStyle w:val="ListBullet"/>
              <w:numPr>
                <w:ilvl w:val="0"/>
                <w:numId w:val="0"/>
              </w:numPr>
            </w:pPr>
            <w:r>
              <w:t>1&lt;&lt;b</w:t>
            </w:r>
          </w:p>
        </w:tc>
      </w:tr>
      <w:tr w:rsidR="00806A89" w14:paraId="3AE08473" w14:textId="77777777" w:rsidTr="00806A89">
        <w:tc>
          <w:tcPr>
            <w:tcW w:w="4508" w:type="dxa"/>
          </w:tcPr>
          <w:p w14:paraId="21FC679D" w14:textId="52E318D7" w:rsidR="00806A89" w:rsidRDefault="00806A89" w:rsidP="004703D4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4509" w:type="dxa"/>
          </w:tcPr>
          <w:p w14:paraId="6B1FB7F1" w14:textId="62563E84" w:rsidR="00806A89" w:rsidRDefault="00806A89" w:rsidP="004703D4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806A89" w14:paraId="6931186B" w14:textId="77777777" w:rsidTr="00806A89">
        <w:tc>
          <w:tcPr>
            <w:tcW w:w="4508" w:type="dxa"/>
          </w:tcPr>
          <w:p w14:paraId="5245F8D5" w14:textId="6D3CC585" w:rsidR="00806A89" w:rsidRDefault="00806A89" w:rsidP="004703D4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4509" w:type="dxa"/>
          </w:tcPr>
          <w:p w14:paraId="6167E10A" w14:textId="21A93FC5" w:rsidR="00806A89" w:rsidRDefault="00806A89" w:rsidP="004703D4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</w:tr>
      <w:tr w:rsidR="00806A89" w14:paraId="452C593C" w14:textId="77777777" w:rsidTr="00806A89">
        <w:tc>
          <w:tcPr>
            <w:tcW w:w="4508" w:type="dxa"/>
          </w:tcPr>
          <w:p w14:paraId="1B82AE45" w14:textId="4F728237" w:rsidR="00806A89" w:rsidRDefault="00806A89" w:rsidP="004703D4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4509" w:type="dxa"/>
          </w:tcPr>
          <w:p w14:paraId="7F644808" w14:textId="75003F08" w:rsidR="00806A89" w:rsidRDefault="00806A89" w:rsidP="004703D4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806A89" w14:paraId="4965E1DC" w14:textId="77777777" w:rsidTr="00806A89">
        <w:tc>
          <w:tcPr>
            <w:tcW w:w="4508" w:type="dxa"/>
          </w:tcPr>
          <w:p w14:paraId="5168363A" w14:textId="76FA5E68" w:rsidR="00806A89" w:rsidRDefault="00806A89" w:rsidP="004703D4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4509" w:type="dxa"/>
          </w:tcPr>
          <w:p w14:paraId="25F52A56" w14:textId="257F0746" w:rsidR="00806A89" w:rsidRDefault="00806A89" w:rsidP="004703D4">
            <w:pPr>
              <w:pStyle w:val="ListBullet"/>
              <w:numPr>
                <w:ilvl w:val="0"/>
                <w:numId w:val="0"/>
              </w:numPr>
            </w:pPr>
            <w:r>
              <w:t>8</w:t>
            </w:r>
          </w:p>
        </w:tc>
      </w:tr>
    </w:tbl>
    <w:p w14:paraId="629B5288" w14:textId="2D1E8629" w:rsidR="004703D4" w:rsidRDefault="004703D4" w:rsidP="00806A89">
      <w:pPr>
        <w:pStyle w:val="ListBullet"/>
        <w:numPr>
          <w:ilvl w:val="0"/>
          <w:numId w:val="0"/>
        </w:numPr>
      </w:pPr>
    </w:p>
    <w:p w14:paraId="036A038D" w14:textId="1C00A9D1" w:rsidR="007C4565" w:rsidRPr="004703D4" w:rsidRDefault="004703D4" w:rsidP="004703D4">
      <w:pPr>
        <w:pStyle w:val="ListBullet"/>
        <w:numPr>
          <w:ilvl w:val="0"/>
          <w:numId w:val="0"/>
        </w:numPr>
        <w:ind w:left="432"/>
        <w:rPr>
          <w:color w:val="00B050"/>
        </w:rPr>
      </w:pPr>
      <w:r w:rsidRPr="004703D4">
        <w:rPr>
          <w:color w:val="00B050"/>
        </w:rPr>
        <w:t>Right Shift corresponds to division of 2</w:t>
      </w:r>
    </w:p>
    <w:p w14:paraId="06FCC771" w14:textId="7DA4804C" w:rsidR="005866E0" w:rsidRDefault="005866E0" w:rsidP="004703D4">
      <w:pPr>
        <w:pStyle w:val="ListBullet"/>
        <w:numPr>
          <w:ilvl w:val="0"/>
          <w:numId w:val="0"/>
        </w:numPr>
      </w:pPr>
    </w:p>
    <w:p w14:paraId="492A10F4" w14:textId="46674950" w:rsidR="00CC37BA" w:rsidRPr="00CC37BA" w:rsidRDefault="00CC37BA" w:rsidP="00CC37BA">
      <w:pPr>
        <w:pStyle w:val="ListBullet"/>
        <w:rPr>
          <w:color w:val="00B0F0"/>
        </w:rPr>
      </w:pPr>
      <w:r w:rsidRPr="007F2620">
        <w:rPr>
          <w:color w:val="00B0F0"/>
        </w:rPr>
        <w:lastRenderedPageBreak/>
        <w:t>*Bit</w:t>
      </w:r>
      <w:r>
        <w:rPr>
          <w:color w:val="00B0F0"/>
        </w:rPr>
        <w:t>wise operations on bytes</w:t>
      </w:r>
      <w:r w:rsidRPr="007F2620">
        <w:rPr>
          <w:color w:val="00B0F0"/>
        </w:rPr>
        <w:t>*</w:t>
      </w:r>
    </w:p>
    <w:p w14:paraId="2ADB2EE1" w14:textId="58156E01" w:rsidR="00CC37BA" w:rsidRPr="00DE64D2" w:rsidRDefault="00CC37BA" w:rsidP="00CC37BA">
      <w:pPr>
        <w:pStyle w:val="ListBullet"/>
        <w:numPr>
          <w:ilvl w:val="0"/>
          <w:numId w:val="0"/>
        </w:numPr>
        <w:ind w:left="432"/>
        <w:rPr>
          <w:u w:val="single"/>
        </w:rPr>
      </w:pPr>
      <w:r w:rsidRPr="00DE64D2">
        <w:rPr>
          <w:u w:val="single"/>
        </w:rPr>
        <w:t>Compile function</w:t>
      </w:r>
    </w:p>
    <w:p w14:paraId="35A23A77" w14:textId="77777777" w:rsidR="00CC37BA" w:rsidRPr="00DE64D2" w:rsidRDefault="00CC37BA" w:rsidP="00CC37BA">
      <w:pPr>
        <w:pStyle w:val="ListBullet"/>
        <w:numPr>
          <w:ilvl w:val="0"/>
          <w:numId w:val="0"/>
        </w:numPr>
        <w:ind w:left="432"/>
        <w:rPr>
          <w:color w:val="FF0000"/>
        </w:rPr>
      </w:pPr>
      <w:r w:rsidRPr="00DE64D2">
        <w:rPr>
          <w:color w:val="FF0000"/>
        </w:rPr>
        <w:t>function compile () {</w:t>
      </w:r>
    </w:p>
    <w:p w14:paraId="2BA9C112" w14:textId="77777777" w:rsidR="00CC37BA" w:rsidRPr="00DE64D2" w:rsidRDefault="00CC37BA" w:rsidP="00CC37BA">
      <w:pPr>
        <w:pStyle w:val="ListBullet"/>
        <w:numPr>
          <w:ilvl w:val="0"/>
          <w:numId w:val="0"/>
        </w:numPr>
        <w:ind w:left="432"/>
        <w:rPr>
          <w:color w:val="FF0000"/>
        </w:rPr>
      </w:pPr>
      <w:proofErr w:type="spellStart"/>
      <w:r w:rsidRPr="00DE64D2">
        <w:rPr>
          <w:color w:val="FF0000"/>
        </w:rPr>
        <w:t>Gcc</w:t>
      </w:r>
      <w:proofErr w:type="spellEnd"/>
      <w:r w:rsidRPr="00DE64D2">
        <w:rPr>
          <w:color w:val="FF0000"/>
        </w:rPr>
        <w:t xml:space="preserve"> $1.c -o $1 -Wall -</w:t>
      </w:r>
      <w:proofErr w:type="spellStart"/>
      <w:r w:rsidRPr="00DE64D2">
        <w:rPr>
          <w:color w:val="FF0000"/>
        </w:rPr>
        <w:t>Werror</w:t>
      </w:r>
      <w:proofErr w:type="spellEnd"/>
      <w:r w:rsidRPr="00DE64D2">
        <w:rPr>
          <w:color w:val="FF0000"/>
        </w:rPr>
        <w:t xml:space="preserve"> -std=gnu99</w:t>
      </w:r>
    </w:p>
    <w:p w14:paraId="2A60A136" w14:textId="77777777" w:rsidR="00CC37BA" w:rsidRDefault="00CC37BA" w:rsidP="00CC37BA">
      <w:pPr>
        <w:pStyle w:val="ListBullet"/>
        <w:numPr>
          <w:ilvl w:val="0"/>
          <w:numId w:val="0"/>
        </w:numPr>
        <w:ind w:left="432"/>
        <w:rPr>
          <w:color w:val="FF0000"/>
        </w:rPr>
      </w:pPr>
      <w:r w:rsidRPr="00DE64D2">
        <w:rPr>
          <w:color w:val="FF0000"/>
        </w:rPr>
        <w:t>}</w:t>
      </w:r>
    </w:p>
    <w:p w14:paraId="2ADAE6F6" w14:textId="77777777" w:rsidR="00CC37BA" w:rsidRDefault="00CC37BA" w:rsidP="004703D4">
      <w:pPr>
        <w:pStyle w:val="ListBullet"/>
        <w:numPr>
          <w:ilvl w:val="0"/>
          <w:numId w:val="0"/>
        </w:numPr>
      </w:pPr>
    </w:p>
    <w:p w14:paraId="6BD2EB89" w14:textId="07DE3C19" w:rsidR="00806A89" w:rsidRDefault="00806A89" w:rsidP="00806A89">
      <w:pPr>
        <w:pStyle w:val="ListBullet"/>
        <w:numPr>
          <w:ilvl w:val="0"/>
          <w:numId w:val="18"/>
        </w:numPr>
      </w:pPr>
      <w:r>
        <w:t>Bitwise operator vs Logical operator</w:t>
      </w:r>
    </w:p>
    <w:p w14:paraId="7B076BC2" w14:textId="226EBC0B" w:rsidR="00CC37BA" w:rsidRDefault="00CC37BA" w:rsidP="00806A89">
      <w:pPr>
        <w:pStyle w:val="ListBullet"/>
        <w:numPr>
          <w:ilvl w:val="0"/>
          <w:numId w:val="0"/>
        </w:numPr>
        <w:ind w:left="432" w:hanging="432"/>
      </w:pPr>
      <w:r>
        <w:t>BITWISE;</w:t>
      </w:r>
    </w:p>
    <w:p w14:paraId="77568F10" w14:textId="7656CD1B" w:rsidR="00806A89" w:rsidRDefault="00CC37BA" w:rsidP="00806A89">
      <w:pPr>
        <w:pStyle w:val="ListBullet"/>
        <w:numPr>
          <w:ilvl w:val="0"/>
          <w:numId w:val="0"/>
        </w:numPr>
        <w:ind w:left="432" w:hanging="432"/>
      </w:pPr>
      <w:r>
        <w:t>&amp; identifies positions where bit values are both 1</w:t>
      </w:r>
    </w:p>
    <w:p w14:paraId="0BFF5EFB" w14:textId="73D99A3A" w:rsidR="00CC37BA" w:rsidRDefault="00CC37BA" w:rsidP="00806A89">
      <w:pPr>
        <w:pStyle w:val="ListBullet"/>
        <w:numPr>
          <w:ilvl w:val="0"/>
          <w:numId w:val="0"/>
        </w:numPr>
        <w:ind w:left="432" w:hanging="432"/>
      </w:pPr>
      <w:r>
        <w:t>| identifies where either bit is 1</w:t>
      </w:r>
    </w:p>
    <w:p w14:paraId="7DFE8E11" w14:textId="7DC5386E" w:rsidR="00CC37BA" w:rsidRDefault="00CC37BA" w:rsidP="00806A89">
      <w:pPr>
        <w:pStyle w:val="ListBullet"/>
        <w:numPr>
          <w:ilvl w:val="0"/>
          <w:numId w:val="0"/>
        </w:numPr>
        <w:ind w:left="432" w:hanging="432"/>
      </w:pPr>
      <w:r>
        <w:t>^ identifies where both bits are different</w:t>
      </w:r>
    </w:p>
    <w:p w14:paraId="1212CD33" w14:textId="649C6DAC" w:rsidR="00CC37BA" w:rsidRDefault="00CC37BA" w:rsidP="00806A89">
      <w:pPr>
        <w:pStyle w:val="ListBullet"/>
        <w:numPr>
          <w:ilvl w:val="0"/>
          <w:numId w:val="0"/>
        </w:numPr>
        <w:ind w:left="432" w:hanging="432"/>
      </w:pPr>
      <w:r>
        <w:t>~ gives the compliment of whatever is present</w:t>
      </w:r>
    </w:p>
    <w:p w14:paraId="602840AA" w14:textId="77777777" w:rsidR="00CC37BA" w:rsidRDefault="00CC37BA" w:rsidP="00806A89">
      <w:pPr>
        <w:pStyle w:val="ListBullet"/>
        <w:numPr>
          <w:ilvl w:val="0"/>
          <w:numId w:val="0"/>
        </w:numPr>
        <w:ind w:left="432" w:hanging="432"/>
      </w:pPr>
    </w:p>
    <w:p w14:paraId="58FB3047" w14:textId="45262D16" w:rsidR="00CC37BA" w:rsidRDefault="00CC37BA" w:rsidP="00806A89">
      <w:pPr>
        <w:pStyle w:val="ListBullet"/>
        <w:numPr>
          <w:ilvl w:val="0"/>
          <w:numId w:val="0"/>
        </w:numPr>
        <w:ind w:left="432" w:hanging="432"/>
      </w:pPr>
      <w:r>
        <w:t xml:space="preserve">//combing </w:t>
      </w:r>
      <w:proofErr w:type="spellStart"/>
      <w:r>
        <w:t>xor</w:t>
      </w:r>
      <w:proofErr w:type="spellEnd"/>
      <w:r>
        <w:t xml:space="preserve"> with complement finds bits that are the same</w:t>
      </w:r>
    </w:p>
    <w:p w14:paraId="1D247356" w14:textId="0345AA27" w:rsidR="00806A89" w:rsidRDefault="00806A89" w:rsidP="00806A89">
      <w:pPr>
        <w:pStyle w:val="ListBullet"/>
        <w:numPr>
          <w:ilvl w:val="0"/>
          <w:numId w:val="0"/>
        </w:numPr>
        <w:ind w:left="432" w:hanging="432"/>
      </w:pPr>
    </w:p>
    <w:p w14:paraId="229D5F54" w14:textId="24B158BE" w:rsidR="00CC37BA" w:rsidRDefault="00CC37BA" w:rsidP="00806A89">
      <w:pPr>
        <w:pStyle w:val="ListBullet"/>
        <w:numPr>
          <w:ilvl w:val="0"/>
          <w:numId w:val="0"/>
        </w:numPr>
        <w:ind w:left="432" w:hanging="432"/>
      </w:pPr>
      <w:r>
        <w:t>LOGICAL;</w:t>
      </w:r>
    </w:p>
    <w:p w14:paraId="42A62433" w14:textId="338E011D" w:rsidR="00CC37BA" w:rsidRDefault="00CC37BA" w:rsidP="00806A89">
      <w:pPr>
        <w:pStyle w:val="ListBullet"/>
        <w:numPr>
          <w:ilvl w:val="0"/>
          <w:numId w:val="0"/>
        </w:numPr>
        <w:ind w:left="432" w:hanging="432"/>
      </w:pPr>
    </w:p>
    <w:p w14:paraId="69CD8F72" w14:textId="2EA058AE" w:rsidR="00402C71" w:rsidRDefault="00402C71" w:rsidP="00806A89">
      <w:pPr>
        <w:pStyle w:val="ListBullet"/>
        <w:numPr>
          <w:ilvl w:val="0"/>
          <w:numId w:val="0"/>
        </w:numPr>
        <w:ind w:left="432" w:hanging="432"/>
      </w:pPr>
    </w:p>
    <w:p w14:paraId="5876D384" w14:textId="619D53A8" w:rsidR="00402C71" w:rsidRDefault="00402C71" w:rsidP="00806A89">
      <w:pPr>
        <w:pStyle w:val="ListBullet"/>
        <w:numPr>
          <w:ilvl w:val="0"/>
          <w:numId w:val="0"/>
        </w:numPr>
        <w:ind w:left="432" w:hanging="432"/>
      </w:pPr>
    </w:p>
    <w:p w14:paraId="6B9F32AA" w14:textId="55678D68" w:rsidR="00402C71" w:rsidRDefault="00402C71" w:rsidP="00806A89">
      <w:pPr>
        <w:pStyle w:val="ListBullet"/>
        <w:numPr>
          <w:ilvl w:val="0"/>
          <w:numId w:val="0"/>
        </w:numPr>
        <w:ind w:left="432" w:hanging="432"/>
      </w:pPr>
    </w:p>
    <w:p w14:paraId="00A8AD1F" w14:textId="620625AC" w:rsidR="00402C71" w:rsidRDefault="00402C71" w:rsidP="00806A89">
      <w:pPr>
        <w:pStyle w:val="ListBullet"/>
        <w:numPr>
          <w:ilvl w:val="0"/>
          <w:numId w:val="0"/>
        </w:numPr>
        <w:ind w:left="432" w:hanging="432"/>
      </w:pPr>
    </w:p>
    <w:p w14:paraId="20E02628" w14:textId="52249656" w:rsidR="00402C71" w:rsidRDefault="00402C71" w:rsidP="00806A89">
      <w:pPr>
        <w:pStyle w:val="ListBullet"/>
        <w:numPr>
          <w:ilvl w:val="0"/>
          <w:numId w:val="0"/>
        </w:numPr>
        <w:ind w:left="432" w:hanging="432"/>
      </w:pPr>
    </w:p>
    <w:p w14:paraId="60A837DC" w14:textId="3073CBDD" w:rsidR="00402C71" w:rsidRDefault="00402C71" w:rsidP="00806A89">
      <w:pPr>
        <w:pStyle w:val="ListBullet"/>
        <w:numPr>
          <w:ilvl w:val="0"/>
          <w:numId w:val="0"/>
        </w:numPr>
        <w:ind w:left="432" w:hanging="432"/>
      </w:pPr>
    </w:p>
    <w:p w14:paraId="6560A810" w14:textId="481C524B" w:rsidR="00402C71" w:rsidRDefault="00402C71" w:rsidP="00806A89">
      <w:pPr>
        <w:pStyle w:val="ListBullet"/>
        <w:numPr>
          <w:ilvl w:val="0"/>
          <w:numId w:val="0"/>
        </w:numPr>
        <w:ind w:left="432" w:hanging="432"/>
      </w:pPr>
    </w:p>
    <w:p w14:paraId="018DD0FB" w14:textId="3896D678" w:rsidR="00402C71" w:rsidRDefault="00402C71" w:rsidP="00806A89">
      <w:pPr>
        <w:pStyle w:val="ListBullet"/>
        <w:numPr>
          <w:ilvl w:val="0"/>
          <w:numId w:val="0"/>
        </w:numPr>
        <w:ind w:left="432" w:hanging="432"/>
      </w:pPr>
    </w:p>
    <w:p w14:paraId="0DAE96A9" w14:textId="77777777" w:rsidR="00402C71" w:rsidRDefault="00402C71" w:rsidP="00806A89">
      <w:pPr>
        <w:pStyle w:val="ListBullet"/>
        <w:numPr>
          <w:ilvl w:val="0"/>
          <w:numId w:val="0"/>
        </w:numPr>
        <w:ind w:left="432" w:hanging="432"/>
      </w:pPr>
    </w:p>
    <w:p w14:paraId="0566B3CA" w14:textId="77777777" w:rsidR="00806A89" w:rsidRDefault="00806A89" w:rsidP="00806A89">
      <w:pPr>
        <w:pStyle w:val="ListBullet"/>
        <w:numPr>
          <w:ilvl w:val="0"/>
          <w:numId w:val="0"/>
        </w:numPr>
        <w:ind w:left="432" w:hanging="432"/>
      </w:pPr>
    </w:p>
    <w:p w14:paraId="442440FD" w14:textId="71E607F5" w:rsidR="005035F8" w:rsidRPr="007F2620" w:rsidRDefault="005035F8" w:rsidP="005035F8">
      <w:pPr>
        <w:pStyle w:val="ListBullet"/>
        <w:rPr>
          <w:color w:val="00B0F0"/>
        </w:rPr>
      </w:pPr>
      <w:r w:rsidRPr="007F2620">
        <w:rPr>
          <w:color w:val="00B0F0"/>
        </w:rPr>
        <w:lastRenderedPageBreak/>
        <w:t>*Bit</w:t>
      </w:r>
      <w:r w:rsidR="00CC37BA">
        <w:rPr>
          <w:color w:val="00B0F0"/>
        </w:rPr>
        <w:t xml:space="preserve"> masks</w:t>
      </w:r>
      <w:r w:rsidRPr="007F2620">
        <w:rPr>
          <w:color w:val="00B0F0"/>
        </w:rPr>
        <w:t>*</w:t>
      </w:r>
    </w:p>
    <w:p w14:paraId="741B85C0" w14:textId="08368E4E" w:rsidR="00CC37BA" w:rsidRDefault="005035F8" w:rsidP="00402C71">
      <w:pPr>
        <w:pStyle w:val="ListBullet"/>
        <w:numPr>
          <w:ilvl w:val="0"/>
          <w:numId w:val="0"/>
        </w:numPr>
      </w:pPr>
      <w:r>
        <w:t>Bitmask is a num</w:t>
      </w:r>
      <w:r w:rsidR="00CC37BA">
        <w:t>eric value in which one or more bits have been set so they can be used to insert or extract specific bits from some other expressio</w:t>
      </w:r>
      <w:r w:rsidR="00402C71">
        <w:t>n</w:t>
      </w:r>
    </w:p>
    <w:p w14:paraId="2FFDF89D" w14:textId="2DAB8DB3" w:rsidR="00402C71" w:rsidRPr="00402C71" w:rsidRDefault="00402C71" w:rsidP="00402C71">
      <w:pPr>
        <w:pStyle w:val="ListBullet"/>
        <w:numPr>
          <w:ilvl w:val="0"/>
          <w:numId w:val="0"/>
        </w:numPr>
      </w:pPr>
      <w:r>
        <w:t>Using the OR with other &lt;</w:t>
      </w:r>
      <w:proofErr w:type="gramStart"/>
      <w:r>
        <w:t>&lt;  and</w:t>
      </w:r>
      <w:proofErr w:type="gramEnd"/>
      <w:r>
        <w:t xml:space="preserve"> original is setting the bit. </w:t>
      </w:r>
    </w:p>
    <w:p w14:paraId="450D8AAE" w14:textId="6124F54A" w:rsidR="00402C71" w:rsidRDefault="00402C71" w:rsidP="00402C71">
      <w:pPr>
        <w:pStyle w:val="ListBullet"/>
        <w:numPr>
          <w:ilvl w:val="0"/>
          <w:numId w:val="0"/>
        </w:numPr>
        <w:ind w:left="432"/>
      </w:pPr>
      <w:r>
        <w:rPr>
          <w:noProof/>
        </w:rPr>
        <w:drawing>
          <wp:inline distT="0" distB="0" distL="0" distR="0" wp14:anchorId="27E6F593" wp14:editId="73C3B479">
            <wp:extent cx="5732145" cy="550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1 at 2.32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75F4" w14:textId="408F55AE" w:rsidR="00402C71" w:rsidRDefault="00402C71" w:rsidP="00402C71">
      <w:pPr>
        <w:pStyle w:val="ListBullet"/>
        <w:numPr>
          <w:ilvl w:val="0"/>
          <w:numId w:val="0"/>
        </w:numPr>
        <w:ind w:left="432" w:hanging="432"/>
      </w:pPr>
      <w:r>
        <w:t>Clearing bit: Using a mask, complement</w:t>
      </w:r>
      <w:r w:rsidR="00AD1FA5">
        <w:t xml:space="preserve"> with</w:t>
      </w:r>
      <w:r>
        <w:t xml:space="preserve"> AND operator. </w:t>
      </w:r>
    </w:p>
    <w:p w14:paraId="35FAD721" w14:textId="2C2F5115" w:rsidR="00402C71" w:rsidRDefault="00402C71" w:rsidP="00402C71">
      <w:pPr>
        <w:pStyle w:val="ListBullet"/>
        <w:numPr>
          <w:ilvl w:val="0"/>
          <w:numId w:val="0"/>
        </w:numPr>
        <w:ind w:left="432" w:hanging="432"/>
      </w:pPr>
      <w:r>
        <w:rPr>
          <w:noProof/>
        </w:rPr>
        <w:drawing>
          <wp:inline distT="0" distB="0" distL="0" distR="0" wp14:anchorId="2E465517" wp14:editId="3470A98A">
            <wp:extent cx="5732145" cy="1203960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1 at 2.43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5B3D" w14:textId="04F14A66" w:rsidR="00402C71" w:rsidRDefault="00402C71" w:rsidP="00402C71">
      <w:pPr>
        <w:pStyle w:val="ListBullet"/>
        <w:numPr>
          <w:ilvl w:val="0"/>
          <w:numId w:val="0"/>
        </w:numPr>
      </w:pPr>
    </w:p>
    <w:p w14:paraId="3F347AC5" w14:textId="158D746E" w:rsidR="006A253F" w:rsidRDefault="006A253F" w:rsidP="00402C71">
      <w:pPr>
        <w:pStyle w:val="ListBullet"/>
        <w:numPr>
          <w:ilvl w:val="0"/>
          <w:numId w:val="0"/>
        </w:numPr>
      </w:pPr>
      <w:r>
        <w:t>Toggle bit;</w:t>
      </w:r>
    </w:p>
    <w:p w14:paraId="3D2F086F" w14:textId="61F0DDBD" w:rsidR="006A253F" w:rsidRDefault="006A253F" w:rsidP="00402C71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EF5DC37" wp14:editId="79B66F9A">
            <wp:extent cx="5732145" cy="492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11 at 11.53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859B" w14:textId="42444C33" w:rsidR="00172FCF" w:rsidRDefault="00BF524B" w:rsidP="00402C71">
      <w:pPr>
        <w:pStyle w:val="ListBullet"/>
        <w:numPr>
          <w:ilvl w:val="0"/>
          <w:numId w:val="0"/>
        </w:numPr>
      </w:pPr>
      <w:r>
        <w:t>Extracting bit;</w:t>
      </w:r>
    </w:p>
    <w:p w14:paraId="512C26BB" w14:textId="25D6A47C" w:rsidR="00BF524B" w:rsidRDefault="00BF524B" w:rsidP="00402C71">
      <w:pPr>
        <w:pStyle w:val="ListBullet"/>
        <w:numPr>
          <w:ilvl w:val="0"/>
          <w:numId w:val="0"/>
        </w:numPr>
      </w:pPr>
      <w:r>
        <w:t xml:space="preserve"> </w:t>
      </w:r>
    </w:p>
    <w:p w14:paraId="108D8ADB" w14:textId="2114A4B7" w:rsidR="006A253F" w:rsidRDefault="006A253F" w:rsidP="00402C71">
      <w:pPr>
        <w:pStyle w:val="ListBullet"/>
        <w:numPr>
          <w:ilvl w:val="0"/>
          <w:numId w:val="0"/>
        </w:numPr>
      </w:pPr>
    </w:p>
    <w:p w14:paraId="2FFFB9F4" w14:textId="008D8555" w:rsidR="006A253F" w:rsidRDefault="006A253F" w:rsidP="00402C71">
      <w:pPr>
        <w:pStyle w:val="ListBullet"/>
        <w:numPr>
          <w:ilvl w:val="0"/>
          <w:numId w:val="0"/>
        </w:numPr>
      </w:pPr>
    </w:p>
    <w:p w14:paraId="5040D07D" w14:textId="618B379B" w:rsidR="006A253F" w:rsidRDefault="006A253F" w:rsidP="00402C71">
      <w:pPr>
        <w:pStyle w:val="ListBullet"/>
        <w:numPr>
          <w:ilvl w:val="0"/>
          <w:numId w:val="0"/>
        </w:numPr>
      </w:pPr>
    </w:p>
    <w:p w14:paraId="34E125B4" w14:textId="3C702F8D" w:rsidR="006A253F" w:rsidRDefault="006A253F" w:rsidP="00402C71">
      <w:pPr>
        <w:pStyle w:val="ListBullet"/>
        <w:numPr>
          <w:ilvl w:val="0"/>
          <w:numId w:val="0"/>
        </w:numPr>
      </w:pPr>
    </w:p>
    <w:p w14:paraId="36DD00CD" w14:textId="57748460" w:rsidR="006A253F" w:rsidRDefault="006A253F" w:rsidP="00402C71">
      <w:pPr>
        <w:pStyle w:val="ListBullet"/>
        <w:numPr>
          <w:ilvl w:val="0"/>
          <w:numId w:val="0"/>
        </w:numPr>
      </w:pPr>
    </w:p>
    <w:p w14:paraId="2C0730CA" w14:textId="2AE78E06" w:rsidR="006A253F" w:rsidRDefault="006A253F" w:rsidP="00402C71">
      <w:pPr>
        <w:pStyle w:val="ListBullet"/>
        <w:numPr>
          <w:ilvl w:val="0"/>
          <w:numId w:val="0"/>
        </w:numPr>
      </w:pPr>
    </w:p>
    <w:p w14:paraId="10405174" w14:textId="0E817761" w:rsidR="006A253F" w:rsidRDefault="006A253F" w:rsidP="00402C71">
      <w:pPr>
        <w:pStyle w:val="ListBullet"/>
        <w:numPr>
          <w:ilvl w:val="0"/>
          <w:numId w:val="0"/>
        </w:numPr>
      </w:pPr>
    </w:p>
    <w:p w14:paraId="17CD8C79" w14:textId="4392B554" w:rsidR="006A253F" w:rsidRDefault="006A253F" w:rsidP="00402C71">
      <w:pPr>
        <w:pStyle w:val="ListBullet"/>
        <w:numPr>
          <w:ilvl w:val="0"/>
          <w:numId w:val="0"/>
        </w:numPr>
      </w:pPr>
    </w:p>
    <w:p w14:paraId="6E433A45" w14:textId="241F5258" w:rsidR="006A253F" w:rsidRDefault="006A253F" w:rsidP="00402C71">
      <w:pPr>
        <w:pStyle w:val="ListBullet"/>
        <w:numPr>
          <w:ilvl w:val="0"/>
          <w:numId w:val="0"/>
        </w:numPr>
      </w:pPr>
    </w:p>
    <w:p w14:paraId="60A6B563" w14:textId="76897260" w:rsidR="006A253F" w:rsidRDefault="006A253F" w:rsidP="00402C71">
      <w:pPr>
        <w:pStyle w:val="ListBullet"/>
        <w:numPr>
          <w:ilvl w:val="0"/>
          <w:numId w:val="0"/>
        </w:numPr>
      </w:pPr>
    </w:p>
    <w:p w14:paraId="11F5BDCC" w14:textId="1B7EE466" w:rsidR="006A253F" w:rsidRDefault="006A253F" w:rsidP="00402C71">
      <w:pPr>
        <w:pStyle w:val="ListBullet"/>
        <w:numPr>
          <w:ilvl w:val="0"/>
          <w:numId w:val="0"/>
        </w:numPr>
      </w:pPr>
    </w:p>
    <w:p w14:paraId="6E0CD3C0" w14:textId="7D245D84" w:rsidR="006A253F" w:rsidRDefault="006A253F" w:rsidP="00402C71">
      <w:pPr>
        <w:pStyle w:val="ListBullet"/>
        <w:numPr>
          <w:ilvl w:val="0"/>
          <w:numId w:val="0"/>
        </w:numPr>
      </w:pPr>
    </w:p>
    <w:p w14:paraId="77247907" w14:textId="77777777" w:rsidR="006A253F" w:rsidRPr="00402C71" w:rsidRDefault="006A253F" w:rsidP="00402C71">
      <w:pPr>
        <w:pStyle w:val="ListBullet"/>
        <w:numPr>
          <w:ilvl w:val="0"/>
          <w:numId w:val="0"/>
        </w:numPr>
      </w:pPr>
    </w:p>
    <w:p w14:paraId="2734290A" w14:textId="61E2EFC6" w:rsidR="005035F8" w:rsidRPr="009F576C" w:rsidRDefault="009F576C" w:rsidP="009F576C">
      <w:pPr>
        <w:pStyle w:val="ListBullet"/>
        <w:numPr>
          <w:ilvl w:val="0"/>
          <w:numId w:val="0"/>
        </w:numPr>
        <w:ind w:left="432"/>
        <w:rPr>
          <w:u w:val="single"/>
        </w:rPr>
      </w:pPr>
      <w:r w:rsidRPr="009F576C">
        <w:rPr>
          <w:u w:val="single"/>
        </w:rPr>
        <w:t>YouTube</w:t>
      </w:r>
      <w:r w:rsidR="005035F8" w:rsidRPr="009F576C">
        <w:rPr>
          <w:u w:val="single"/>
        </w:rPr>
        <w:t xml:space="preserve"> Video</w:t>
      </w:r>
    </w:p>
    <w:p w14:paraId="6F38027C" w14:textId="3CE0FFFC" w:rsidR="005035F8" w:rsidRDefault="005035F8" w:rsidP="005035F8">
      <w:pPr>
        <w:pStyle w:val="ListBullet"/>
      </w:pPr>
      <w:r>
        <w:t>Adding binary then carrying the one.</w:t>
      </w:r>
    </w:p>
    <w:p w14:paraId="4EB85C30" w14:textId="261F19C9" w:rsidR="005035F8" w:rsidRDefault="005035F8" w:rsidP="005035F8">
      <w:pPr>
        <w:pStyle w:val="ListBullet"/>
      </w:pPr>
      <w:r>
        <w:t>Negative integers are stored in 2's compliment</w:t>
      </w:r>
    </w:p>
    <w:p w14:paraId="11B58CC9" w14:textId="77777777" w:rsidR="005035F8" w:rsidRDefault="005035F8" w:rsidP="005035F8">
      <w:pPr>
        <w:pStyle w:val="ListBullet"/>
      </w:pPr>
      <w:r>
        <w:t>1st bit represents the sign</w:t>
      </w:r>
    </w:p>
    <w:p w14:paraId="7CE6AB58" w14:textId="77777777" w:rsidR="005035F8" w:rsidRDefault="005035F8" w:rsidP="005035F8">
      <w:pPr>
        <w:pStyle w:val="ListBullet"/>
      </w:pPr>
      <w:r>
        <w:t>0 means Positive</w:t>
      </w:r>
    </w:p>
    <w:p w14:paraId="3848553E" w14:textId="77777777" w:rsidR="005035F8" w:rsidRDefault="005035F8" w:rsidP="005035F8">
      <w:pPr>
        <w:pStyle w:val="ListBullet"/>
      </w:pPr>
      <w:r>
        <w:t>1 means Negative</w:t>
      </w:r>
    </w:p>
    <w:p w14:paraId="49FAF22E" w14:textId="77777777" w:rsidR="005035F8" w:rsidRDefault="005035F8" w:rsidP="009F576C">
      <w:pPr>
        <w:pStyle w:val="ListBullet"/>
        <w:numPr>
          <w:ilvl w:val="0"/>
          <w:numId w:val="0"/>
        </w:numPr>
        <w:ind w:left="432"/>
      </w:pPr>
    </w:p>
    <w:p w14:paraId="3B29B391" w14:textId="77777777" w:rsidR="005035F8" w:rsidRDefault="005035F8" w:rsidP="005035F8">
      <w:pPr>
        <w:pStyle w:val="ListBullet"/>
      </w:pPr>
      <w:r>
        <w:t>(</w:t>
      </w:r>
      <w:proofErr w:type="gramStart"/>
      <w:r>
        <w:t>1)Convert</w:t>
      </w:r>
      <w:proofErr w:type="gramEnd"/>
      <w:r>
        <w:t xml:space="preserve"> the number to Binary</w:t>
      </w:r>
    </w:p>
    <w:p w14:paraId="49DA87E2" w14:textId="77777777" w:rsidR="005035F8" w:rsidRDefault="005035F8" w:rsidP="005035F8">
      <w:pPr>
        <w:pStyle w:val="ListBullet"/>
      </w:pPr>
      <w:r>
        <w:t>(</w:t>
      </w:r>
      <w:proofErr w:type="gramStart"/>
      <w:r>
        <w:t>2)Invert</w:t>
      </w:r>
      <w:proofErr w:type="gramEnd"/>
      <w:r>
        <w:t xml:space="preserve"> bits</w:t>
      </w:r>
    </w:p>
    <w:p w14:paraId="76B4BC28" w14:textId="6EB29DF4" w:rsidR="005035F8" w:rsidRDefault="005035F8" w:rsidP="005035F8">
      <w:pPr>
        <w:pStyle w:val="ListBullet"/>
      </w:pPr>
      <w:r>
        <w:t>(</w:t>
      </w:r>
      <w:proofErr w:type="gramStart"/>
      <w:r>
        <w:t>3)Add</w:t>
      </w:r>
      <w:proofErr w:type="gramEnd"/>
      <w:r>
        <w:t xml:space="preserve"> 1 </w:t>
      </w:r>
      <w:proofErr w:type="spellStart"/>
      <w:r>
        <w:t>ie</w:t>
      </w:r>
      <w:proofErr w:type="spellEnd"/>
      <w:r>
        <w:t xml:space="preserve"> 0000 0001</w:t>
      </w:r>
    </w:p>
    <w:p w14:paraId="0EA3500F" w14:textId="77777777" w:rsidR="005035F8" w:rsidRDefault="005035F8" w:rsidP="005035F8">
      <w:pPr>
        <w:pStyle w:val="ListBullet"/>
      </w:pPr>
      <w:r>
        <w:t>Example 123&gt;&gt; _111 1011</w:t>
      </w:r>
    </w:p>
    <w:p w14:paraId="2A42F6F0" w14:textId="77777777" w:rsidR="005035F8" w:rsidRDefault="005035F8" w:rsidP="009F576C">
      <w:pPr>
        <w:pStyle w:val="ListBullet"/>
        <w:numPr>
          <w:ilvl w:val="0"/>
          <w:numId w:val="0"/>
        </w:numPr>
        <w:ind w:left="432"/>
      </w:pPr>
      <w:r>
        <w:t xml:space="preserve">      </w:t>
      </w:r>
      <w:proofErr w:type="gramStart"/>
      <w:r>
        <w:t>invert  _</w:t>
      </w:r>
      <w:proofErr w:type="gramEnd"/>
      <w:r>
        <w:t>000 0100</w:t>
      </w:r>
    </w:p>
    <w:p w14:paraId="66082476" w14:textId="77777777" w:rsidR="005035F8" w:rsidRDefault="005035F8" w:rsidP="009F576C">
      <w:pPr>
        <w:pStyle w:val="ListBullet"/>
        <w:numPr>
          <w:ilvl w:val="0"/>
          <w:numId w:val="0"/>
        </w:numPr>
        <w:ind w:left="432"/>
      </w:pPr>
      <w:r>
        <w:t xml:space="preserve">      add 1   _000 0101</w:t>
      </w:r>
    </w:p>
    <w:p w14:paraId="796A51C9" w14:textId="45425979" w:rsidR="005035F8" w:rsidRDefault="005035F8" w:rsidP="009F576C">
      <w:pPr>
        <w:pStyle w:val="ListBullet"/>
        <w:numPr>
          <w:ilvl w:val="0"/>
          <w:numId w:val="0"/>
        </w:numPr>
        <w:ind w:left="432"/>
      </w:pPr>
      <w:r>
        <w:t>invert 1st    1000 0101</w:t>
      </w:r>
    </w:p>
    <w:p w14:paraId="1DB7E576" w14:textId="68E1C614" w:rsidR="005035F8" w:rsidRDefault="005035F8" w:rsidP="009F576C">
      <w:pPr>
        <w:pStyle w:val="ListBullet"/>
        <w:numPr>
          <w:ilvl w:val="0"/>
          <w:numId w:val="0"/>
        </w:numPr>
        <w:ind w:left="432"/>
      </w:pPr>
      <w:r>
        <w:t>Left shift</w:t>
      </w:r>
    </w:p>
    <w:p w14:paraId="32EAA8A0" w14:textId="77777777" w:rsidR="005035F8" w:rsidRDefault="005035F8" w:rsidP="009F576C">
      <w:pPr>
        <w:pStyle w:val="ListBullet"/>
        <w:numPr>
          <w:ilvl w:val="0"/>
          <w:numId w:val="9"/>
        </w:numPr>
      </w:pPr>
      <w:r>
        <w:t>Logical shift</w:t>
      </w:r>
    </w:p>
    <w:p w14:paraId="6F53C3E9" w14:textId="77777777" w:rsidR="005035F8" w:rsidRDefault="005035F8" w:rsidP="005035F8">
      <w:pPr>
        <w:pStyle w:val="ListBullet"/>
      </w:pPr>
      <w:r>
        <w:t>1110 1001 &gt;&gt;&gt;&gt;&gt;&gt; 0111 0100</w:t>
      </w:r>
    </w:p>
    <w:p w14:paraId="4490CE48" w14:textId="62A3A2FF" w:rsidR="005035F8" w:rsidRDefault="005035F8" w:rsidP="005866E0">
      <w:pPr>
        <w:pStyle w:val="ListBullet"/>
        <w:numPr>
          <w:ilvl w:val="0"/>
          <w:numId w:val="0"/>
        </w:numPr>
      </w:pPr>
      <w:r>
        <w:t>Arithmetic shift</w:t>
      </w:r>
    </w:p>
    <w:p w14:paraId="65C2D1CC" w14:textId="2FA6E57C" w:rsidR="005035F8" w:rsidRDefault="005035F8" w:rsidP="005866E0">
      <w:pPr>
        <w:pStyle w:val="ListBullet"/>
      </w:pPr>
      <w:r>
        <w:t>Shift including the first bit but also makes the first bit what it was</w:t>
      </w:r>
    </w:p>
    <w:p w14:paraId="7C00616B" w14:textId="7DF7695B" w:rsidR="005035F8" w:rsidRDefault="005035F8" w:rsidP="005035F8">
      <w:pPr>
        <w:pStyle w:val="ListBullet"/>
        <w:numPr>
          <w:ilvl w:val="0"/>
          <w:numId w:val="0"/>
        </w:numPr>
        <w:ind w:left="432" w:hanging="432"/>
      </w:pPr>
      <w:r>
        <w:t>1110 1001 &gt;&gt;&gt;&gt;&gt;&gt; 1111 0100</w:t>
      </w:r>
    </w:p>
    <w:p w14:paraId="42B87785" w14:textId="33CF3E9E" w:rsidR="00452484" w:rsidRDefault="00452484" w:rsidP="005866E0"/>
    <w:p w14:paraId="5D0435C7" w14:textId="5EE70DA9" w:rsidR="00806A89" w:rsidRDefault="00806A89" w:rsidP="005866E0"/>
    <w:p w14:paraId="6103F06C" w14:textId="77777777" w:rsidR="00CC37BA" w:rsidRDefault="00CC37BA" w:rsidP="005866E0"/>
    <w:p w14:paraId="00CA9D86" w14:textId="7809CADC" w:rsidR="00806A89" w:rsidRDefault="00806A89" w:rsidP="005866E0"/>
    <w:p w14:paraId="2AB84812" w14:textId="0A3A09FE" w:rsidR="00806A89" w:rsidRDefault="00806A89" w:rsidP="005866E0"/>
    <w:p w14:paraId="6F9E15A2" w14:textId="1EB0E92E" w:rsidR="006A253F" w:rsidRDefault="006A253F" w:rsidP="005866E0"/>
    <w:p w14:paraId="3F9C01DD" w14:textId="5F004AC8" w:rsidR="00806A89" w:rsidRDefault="00806A89" w:rsidP="005866E0"/>
    <w:p w14:paraId="5CDAEE16" w14:textId="77777777" w:rsidR="00806A89" w:rsidRPr="005866E0" w:rsidRDefault="00806A89" w:rsidP="00806A89">
      <w:pPr>
        <w:pStyle w:val="ListBullet"/>
        <w:numPr>
          <w:ilvl w:val="0"/>
          <w:numId w:val="0"/>
        </w:numPr>
        <w:ind w:left="432" w:hanging="432"/>
        <w:rPr>
          <w:b/>
          <w:bCs/>
          <w:u w:val="single"/>
        </w:rPr>
      </w:pPr>
      <w:r w:rsidRPr="005866E0">
        <w:rPr>
          <w:b/>
          <w:bCs/>
          <w:u w:val="single"/>
        </w:rPr>
        <w:t>Week 7</w:t>
      </w:r>
    </w:p>
    <w:p w14:paraId="55ECA93E" w14:textId="77777777" w:rsidR="00806A89" w:rsidRDefault="00806A89" w:rsidP="00806A89">
      <w:pPr>
        <w:pStyle w:val="ListBullet"/>
      </w:pPr>
      <w:r>
        <w:t>Integrated chip in an embedded system. “</w:t>
      </w:r>
      <w:proofErr w:type="spellStart"/>
      <w:proofErr w:type="gramStart"/>
      <w:r>
        <w:t>mini computer</w:t>
      </w:r>
      <w:proofErr w:type="spellEnd"/>
      <w:proofErr w:type="gramEnd"/>
      <w:r>
        <w:t>”</w:t>
      </w:r>
    </w:p>
    <w:p w14:paraId="732594E6" w14:textId="77777777" w:rsidR="00806A89" w:rsidRDefault="00806A89" w:rsidP="00806A89">
      <w:pPr>
        <w:pStyle w:val="ListBullet"/>
      </w:pPr>
      <w:r>
        <w:t>They do a specific task. Include CPU ROM RAM I/O ports.</w:t>
      </w:r>
    </w:p>
    <w:p w14:paraId="03CE328B" w14:textId="77777777" w:rsidR="00806A89" w:rsidRDefault="00806A89" w:rsidP="00806A89">
      <w:pPr>
        <w:pStyle w:val="ListBullet"/>
      </w:pPr>
      <w:r>
        <w:t xml:space="preserve">The program must be loaded into the microcontroller </w:t>
      </w:r>
    </w:p>
    <w:p w14:paraId="1875C30F" w14:textId="77777777" w:rsidR="00806A89" w:rsidRDefault="00806A89" w:rsidP="00806A89">
      <w:pPr>
        <w:pStyle w:val="ListBullet"/>
      </w:pPr>
      <w:r>
        <w:t>PWM: Duty cycle &gt;&gt; (amount of time on high) / (total time)</w:t>
      </w:r>
    </w:p>
    <w:p w14:paraId="6DE879FB" w14:textId="05B66593" w:rsidR="00806A89" w:rsidRDefault="00806A89" w:rsidP="00A67C08">
      <w:pPr>
        <w:pStyle w:val="ListBullet"/>
      </w:pPr>
      <w:r>
        <w:t>Ports B, C, D</w:t>
      </w:r>
    </w:p>
    <w:p w14:paraId="4000660B" w14:textId="1B8F9322" w:rsidR="00A67C08" w:rsidRDefault="00A67C08" w:rsidP="00806A89">
      <w:pPr>
        <w:pStyle w:val="ListBullet"/>
      </w:pPr>
      <w:proofErr w:type="spellStart"/>
      <w:r>
        <w:t>DDRx</w:t>
      </w:r>
      <w:proofErr w:type="spellEnd"/>
      <w:r>
        <w:t xml:space="preserve"> register has 8bits</w:t>
      </w:r>
    </w:p>
    <w:p w14:paraId="6E0C47E1" w14:textId="7F5FB1D3" w:rsidR="00A67C08" w:rsidRDefault="00A67C08" w:rsidP="00A67C08">
      <w:pPr>
        <w:pStyle w:val="ListBullet"/>
        <w:numPr>
          <w:ilvl w:val="0"/>
          <w:numId w:val="0"/>
        </w:numPr>
        <w:ind w:left="432"/>
      </w:pPr>
      <w:r>
        <w:t>1 represents an output and 0 for input</w:t>
      </w:r>
    </w:p>
    <w:p w14:paraId="1535E364" w14:textId="4B72223C" w:rsidR="00A67C08" w:rsidRDefault="00A67C08" w:rsidP="00A67C08">
      <w:pPr>
        <w:pStyle w:val="ListBullet"/>
      </w:pPr>
      <w:proofErr w:type="spellStart"/>
      <w:r>
        <w:t>PORTx</w:t>
      </w:r>
      <w:proofErr w:type="spellEnd"/>
      <w:r>
        <w:t xml:space="preserve"> </w:t>
      </w:r>
    </w:p>
    <w:p w14:paraId="35F5F417" w14:textId="24970DAB" w:rsidR="00A67C08" w:rsidRDefault="00A67C08" w:rsidP="00A67C08">
      <w:pPr>
        <w:pStyle w:val="ListBullet"/>
      </w:pPr>
      <w:proofErr w:type="spellStart"/>
      <w:r>
        <w:t>PINx</w:t>
      </w:r>
      <w:proofErr w:type="spellEnd"/>
      <w:r>
        <w:t xml:space="preserve"> </w:t>
      </w:r>
    </w:p>
    <w:p w14:paraId="1CEFC019" w14:textId="77777777" w:rsidR="00A67C08" w:rsidRDefault="00A67C08" w:rsidP="00A67C08">
      <w:pPr>
        <w:pStyle w:val="ListBullet"/>
        <w:numPr>
          <w:ilvl w:val="0"/>
          <w:numId w:val="0"/>
        </w:numPr>
        <w:ind w:left="432"/>
      </w:pPr>
      <w:r>
        <w:t>Unsigned char temp; //temporary variable</w:t>
      </w:r>
    </w:p>
    <w:p w14:paraId="34A9430B" w14:textId="5C7DCD2B" w:rsidR="00A67C08" w:rsidRDefault="00A67C08" w:rsidP="00A67C08">
      <w:pPr>
        <w:pStyle w:val="ListBullet"/>
        <w:numPr>
          <w:ilvl w:val="0"/>
          <w:numId w:val="0"/>
        </w:numPr>
        <w:ind w:left="432"/>
      </w:pPr>
      <w:r>
        <w:t>Temp = PINB; //read input</w:t>
      </w:r>
    </w:p>
    <w:p w14:paraId="6B9D5789" w14:textId="1B64965E" w:rsidR="00806A89" w:rsidRDefault="00A67C08" w:rsidP="00A67C08">
      <w:pPr>
        <w:pStyle w:val="ListBullet"/>
      </w:pPr>
      <w:r>
        <w:t>Read data from whole port</w:t>
      </w:r>
    </w:p>
    <w:p w14:paraId="7CE941ED" w14:textId="77777777" w:rsidR="00A67C08" w:rsidRDefault="00A67C08" w:rsidP="00A67C08">
      <w:pPr>
        <w:pStyle w:val="ListBullet"/>
        <w:numPr>
          <w:ilvl w:val="0"/>
          <w:numId w:val="0"/>
        </w:numPr>
        <w:ind w:left="432"/>
      </w:pPr>
    </w:p>
    <w:p w14:paraId="0E3420BA" w14:textId="77777777" w:rsidR="00806A89" w:rsidRDefault="00806A89" w:rsidP="00806A89">
      <w:pPr>
        <w:pStyle w:val="ListBullet"/>
        <w:numPr>
          <w:ilvl w:val="0"/>
          <w:numId w:val="5"/>
        </w:numPr>
      </w:pPr>
      <w:r>
        <w:t>Operations with bits:</w:t>
      </w:r>
    </w:p>
    <w:p w14:paraId="00D84016" w14:textId="77777777" w:rsidR="00806A89" w:rsidRDefault="00806A89" w:rsidP="00806A89">
      <w:pPr>
        <w:pStyle w:val="ListBullet"/>
        <w:numPr>
          <w:ilvl w:val="1"/>
          <w:numId w:val="5"/>
        </w:numPr>
      </w:pPr>
      <w:r>
        <w:t xml:space="preserve">Left and Right shift </w:t>
      </w:r>
    </w:p>
    <w:p w14:paraId="031F4E88" w14:textId="77777777" w:rsidR="00806A89" w:rsidRDefault="00806A89" w:rsidP="00806A89">
      <w:pPr>
        <w:pStyle w:val="ListBullet"/>
        <w:numPr>
          <w:ilvl w:val="1"/>
          <w:numId w:val="5"/>
        </w:numPr>
      </w:pPr>
      <w:r>
        <w:t>NOT operation: Invert the bits. 1&gt;&gt;0 and 0&gt;&gt;1</w:t>
      </w:r>
    </w:p>
    <w:p w14:paraId="63147645" w14:textId="77777777" w:rsidR="00806A89" w:rsidRDefault="00806A89" w:rsidP="00806A89">
      <w:pPr>
        <w:pStyle w:val="ListBullet"/>
        <w:numPr>
          <w:ilvl w:val="1"/>
          <w:numId w:val="5"/>
        </w:numPr>
      </w:pPr>
      <w:r>
        <w:t xml:space="preserve">AND operation:  </w:t>
      </w:r>
    </w:p>
    <w:p w14:paraId="230A299E" w14:textId="77777777" w:rsidR="00806A89" w:rsidRDefault="00806A89" w:rsidP="00806A89">
      <w:pPr>
        <w:pStyle w:val="ListBullet"/>
        <w:numPr>
          <w:ilvl w:val="1"/>
          <w:numId w:val="5"/>
        </w:numPr>
      </w:pPr>
      <w:r>
        <w:t xml:space="preserve">OR operation: </w:t>
      </w:r>
    </w:p>
    <w:p w14:paraId="57EB56E2" w14:textId="77777777" w:rsidR="00806A89" w:rsidRDefault="00806A89" w:rsidP="00806A89">
      <w:pPr>
        <w:pStyle w:val="ListBullet"/>
        <w:numPr>
          <w:ilvl w:val="0"/>
          <w:numId w:val="0"/>
        </w:numPr>
        <w:ind w:left="432" w:hanging="432"/>
      </w:pPr>
    </w:p>
    <w:p w14:paraId="7A70F6B0" w14:textId="77777777" w:rsidR="00806A89" w:rsidRDefault="00806A89" w:rsidP="00806A89">
      <w:pPr>
        <w:pStyle w:val="ListBullet"/>
        <w:numPr>
          <w:ilvl w:val="0"/>
          <w:numId w:val="5"/>
        </w:numPr>
      </w:pPr>
      <w:r>
        <w:t>Tinker CAD:</w:t>
      </w:r>
    </w:p>
    <w:p w14:paraId="5AB4AEEE" w14:textId="77777777" w:rsidR="00806A89" w:rsidRDefault="00806A89" w:rsidP="00806A89">
      <w:pPr>
        <w:pStyle w:val="ListBullet"/>
        <w:numPr>
          <w:ilvl w:val="1"/>
          <w:numId w:val="5"/>
        </w:numPr>
      </w:pPr>
      <w:r>
        <w:t>Check with the datasheet the output of ports and etc.</w:t>
      </w:r>
    </w:p>
    <w:p w14:paraId="2941D025" w14:textId="77777777" w:rsidR="00806A89" w:rsidRPr="00452484" w:rsidRDefault="00806A89" w:rsidP="005866E0"/>
    <w:sectPr w:rsidR="00806A89" w:rsidRPr="00452484">
      <w:footerReference w:type="default" r:id="rId10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D2EE0" w14:textId="77777777" w:rsidR="00FD046D" w:rsidRDefault="00FD046D">
      <w:r>
        <w:separator/>
      </w:r>
    </w:p>
    <w:p w14:paraId="70AC15E6" w14:textId="77777777" w:rsidR="00FD046D" w:rsidRDefault="00FD046D"/>
  </w:endnote>
  <w:endnote w:type="continuationSeparator" w:id="0">
    <w:p w14:paraId="3100C6A5" w14:textId="77777777" w:rsidR="00FD046D" w:rsidRDefault="00FD046D">
      <w:r>
        <w:continuationSeparator/>
      </w:r>
    </w:p>
    <w:p w14:paraId="05D16AEE" w14:textId="77777777" w:rsidR="00FD046D" w:rsidRDefault="00FD04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1251F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0441D" w14:textId="77777777" w:rsidR="00FD046D" w:rsidRDefault="00FD046D">
      <w:r>
        <w:separator/>
      </w:r>
    </w:p>
    <w:p w14:paraId="3571FCA1" w14:textId="77777777" w:rsidR="00FD046D" w:rsidRDefault="00FD046D"/>
  </w:footnote>
  <w:footnote w:type="continuationSeparator" w:id="0">
    <w:p w14:paraId="14A827C7" w14:textId="77777777" w:rsidR="00FD046D" w:rsidRDefault="00FD046D">
      <w:r>
        <w:continuationSeparator/>
      </w:r>
    </w:p>
    <w:p w14:paraId="120AC7DA" w14:textId="77777777" w:rsidR="00FD046D" w:rsidRDefault="00FD04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EC0BD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95AC1"/>
    <w:multiLevelType w:val="hybridMultilevel"/>
    <w:tmpl w:val="E6DE5E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B61D7"/>
    <w:multiLevelType w:val="hybridMultilevel"/>
    <w:tmpl w:val="616AA93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C0D46B0"/>
    <w:multiLevelType w:val="hybridMultilevel"/>
    <w:tmpl w:val="06903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F4F3A"/>
    <w:multiLevelType w:val="hybridMultilevel"/>
    <w:tmpl w:val="533A6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D2D84"/>
    <w:multiLevelType w:val="hybridMultilevel"/>
    <w:tmpl w:val="9D4A8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C43FE"/>
    <w:multiLevelType w:val="hybridMultilevel"/>
    <w:tmpl w:val="41DAC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D0917"/>
    <w:multiLevelType w:val="hybridMultilevel"/>
    <w:tmpl w:val="BBE0F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40353"/>
    <w:multiLevelType w:val="hybridMultilevel"/>
    <w:tmpl w:val="4F084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A04B2"/>
    <w:multiLevelType w:val="hybridMultilevel"/>
    <w:tmpl w:val="C4CE8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D75D0"/>
    <w:multiLevelType w:val="hybridMultilevel"/>
    <w:tmpl w:val="E228C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67A83"/>
    <w:multiLevelType w:val="hybridMultilevel"/>
    <w:tmpl w:val="6B0C1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65CF3"/>
    <w:multiLevelType w:val="hybridMultilevel"/>
    <w:tmpl w:val="20FCB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66EF1"/>
    <w:multiLevelType w:val="hybridMultilevel"/>
    <w:tmpl w:val="67B29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B7545"/>
    <w:multiLevelType w:val="hybridMultilevel"/>
    <w:tmpl w:val="5386B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4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16"/>
  </w:num>
  <w:num w:numId="10">
    <w:abstractNumId w:val="12"/>
  </w:num>
  <w:num w:numId="11">
    <w:abstractNumId w:val="15"/>
  </w:num>
  <w:num w:numId="12">
    <w:abstractNumId w:val="2"/>
  </w:num>
  <w:num w:numId="13">
    <w:abstractNumId w:val="10"/>
  </w:num>
  <w:num w:numId="14">
    <w:abstractNumId w:val="4"/>
  </w:num>
  <w:num w:numId="15">
    <w:abstractNumId w:val="9"/>
  </w:num>
  <w:num w:numId="16">
    <w:abstractNumId w:val="17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85"/>
    <w:rsid w:val="000D5649"/>
    <w:rsid w:val="000F312B"/>
    <w:rsid w:val="00172FCF"/>
    <w:rsid w:val="002C493A"/>
    <w:rsid w:val="003368E5"/>
    <w:rsid w:val="003B7A5C"/>
    <w:rsid w:val="00402C71"/>
    <w:rsid w:val="00452484"/>
    <w:rsid w:val="004703D4"/>
    <w:rsid w:val="00485817"/>
    <w:rsid w:val="004D030A"/>
    <w:rsid w:val="005035F8"/>
    <w:rsid w:val="005866E0"/>
    <w:rsid w:val="005D6A8E"/>
    <w:rsid w:val="006A253F"/>
    <w:rsid w:val="006B476C"/>
    <w:rsid w:val="00792CAE"/>
    <w:rsid w:val="007C4565"/>
    <w:rsid w:val="007F2620"/>
    <w:rsid w:val="00806A89"/>
    <w:rsid w:val="00807843"/>
    <w:rsid w:val="00815B61"/>
    <w:rsid w:val="0084025B"/>
    <w:rsid w:val="00904EF4"/>
    <w:rsid w:val="009F576C"/>
    <w:rsid w:val="00A67C08"/>
    <w:rsid w:val="00A75681"/>
    <w:rsid w:val="00AD1FA5"/>
    <w:rsid w:val="00BF524B"/>
    <w:rsid w:val="00CC37BA"/>
    <w:rsid w:val="00CD3185"/>
    <w:rsid w:val="00CE526B"/>
    <w:rsid w:val="00DE2A2A"/>
    <w:rsid w:val="00DE64D2"/>
    <w:rsid w:val="00FD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E8D37"/>
  <w15:chartTrackingRefBased/>
  <w15:docId w15:val="{5CFA9DC7-274E-054E-AD6A-20C77610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52484"/>
    <w:pPr>
      <w:ind w:left="720"/>
      <w:contextualSpacing/>
    </w:pPr>
  </w:style>
  <w:style w:type="table" w:styleId="TableGrid">
    <w:name w:val="Table Grid"/>
    <w:basedOn w:val="TableNormal"/>
    <w:uiPriority w:val="39"/>
    <w:rsid w:val="00806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iran/Library/Containers/com.microsoft.Word/Data/Library/Application%20Support/Microsoft/Office/16.0/DTS/en-GB%7bD6E94C53-77DD-6748-85C4-5984E63183B1%7d/%7b73DD3F77-7005-B04B-9772-74CEB452448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{73DD3F77-7005-B04B-9772-74CEB452448C}tf10002086.dotx</Template>
  <TotalTime>1005</TotalTime>
  <Pages>7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Don Misura Minduwara Kaluarachchi</cp:lastModifiedBy>
  <cp:revision>7</cp:revision>
  <dcterms:created xsi:type="dcterms:W3CDTF">2020-04-30T20:09:00Z</dcterms:created>
  <dcterms:modified xsi:type="dcterms:W3CDTF">2020-05-12T01:50:00Z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